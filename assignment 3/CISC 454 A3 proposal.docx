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590F31" w:rsidP="00590F31">
      <w:pPr>
        <w:pStyle w:val="Title"/>
        <w:jc w:val="center"/>
      </w:pPr>
      <w:r>
        <w:t>God Rays and Shadow Maps</w:t>
      </w:r>
    </w:p>
    <w:p w:rsidR="00855982" w:rsidRPr="00855982" w:rsidRDefault="00590F31" w:rsidP="00855982">
      <w:pPr>
        <w:pStyle w:val="Heading1"/>
      </w:pPr>
      <w:bookmarkStart w:id="0" w:name="_GoBack"/>
      <w:bookmarkEnd w:id="0"/>
      <w:r>
        <w:t>Overview</w:t>
      </w:r>
    </w:p>
    <w:p w:rsidR="00855982" w:rsidRDefault="00DF1896" w:rsidP="00590F31">
      <w:r>
        <w:t>We will implement:</w:t>
      </w:r>
    </w:p>
    <w:p w:rsidR="00590F31" w:rsidRDefault="00590F31" w:rsidP="00590F31">
      <w:pPr>
        <w:pStyle w:val="ListParagraph"/>
        <w:numPr>
          <w:ilvl w:val="0"/>
          <w:numId w:val="30"/>
        </w:numPr>
      </w:pPr>
      <w:r>
        <w:t xml:space="preserve">A screen-space </w:t>
      </w:r>
      <w:proofErr w:type="spellStart"/>
      <w:r>
        <w:t>shade</w:t>
      </w:r>
      <w:r w:rsidR="00DF1896">
        <w:t>r</w:t>
      </w:r>
      <w:proofErr w:type="spellEnd"/>
      <w:r w:rsidR="00DF1896">
        <w:t xml:space="preserve"> simulating c</w:t>
      </w:r>
      <w:r>
        <w:t>repuscular rays around objects occluding a point light</w:t>
      </w:r>
      <w:r w:rsidR="00DF1896">
        <w:t>.</w:t>
      </w:r>
    </w:p>
    <w:p w:rsidR="00590F31" w:rsidRDefault="00DF1896" w:rsidP="00590F31">
      <w:pPr>
        <w:pStyle w:val="ListParagraph"/>
        <w:numPr>
          <w:ilvl w:val="0"/>
          <w:numId w:val="30"/>
        </w:numPr>
      </w:pPr>
      <w:r>
        <w:t>Shadows using a shadow map rendered from the point of view of a directional light.</w:t>
      </w:r>
    </w:p>
    <w:p w:rsidR="00DF1896" w:rsidRDefault="00DF1896" w:rsidP="00DF1896">
      <w:r>
        <w:t>These will be rendered onto the same scene separately, one after the other.</w:t>
      </w:r>
    </w:p>
    <w:p w:rsidR="004901C1" w:rsidRDefault="004901C1" w:rsidP="00DF1896"/>
    <w:p w:rsidR="004901C1" w:rsidRPr="00855982" w:rsidRDefault="004901C1" w:rsidP="004901C1">
      <w:pPr>
        <w:pStyle w:val="Heading1"/>
      </w:pPr>
      <w:r>
        <w:t>God Rays</w:t>
      </w:r>
    </w:p>
    <w:p w:rsidR="004901C1" w:rsidRDefault="004901C1" w:rsidP="004901C1">
      <w:r>
        <w:rPr>
          <w:noProof/>
          <w:lang w:val="en-CA" w:eastAsia="en-CA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dra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C1" w:rsidRDefault="00021A14" w:rsidP="004901C1">
      <w:r>
        <w:t>Also known as sun shafts or crepuscular rays, t</w:t>
      </w:r>
      <w:r w:rsidR="004901C1">
        <w:t xml:space="preserve">hese </w:t>
      </w:r>
      <w:r>
        <w:t xml:space="preserve">will be rendered in a </w:t>
      </w:r>
      <w:proofErr w:type="gramStart"/>
      <w:r>
        <w:t>three pass</w:t>
      </w:r>
      <w:proofErr w:type="gramEnd"/>
      <w:r>
        <w:t xml:space="preserve"> process</w:t>
      </w:r>
      <w:r w:rsidR="004901C1">
        <w:t xml:space="preserve">. </w:t>
      </w:r>
      <w:r w:rsidR="00DF3EA3">
        <w:t xml:space="preserve">The first pass renders the scene geometry solid black into an FBO. The second pass applies a screen-space </w:t>
      </w:r>
      <w:proofErr w:type="spellStart"/>
      <w:r w:rsidR="00DF3EA3">
        <w:t>shader</w:t>
      </w:r>
      <w:proofErr w:type="spellEnd"/>
      <w:r w:rsidR="00DF3EA3">
        <w:t xml:space="preserve"> to the FBO, drawing rays that attenuate outward from the light source. The third pass renders the geometry again using the proper </w:t>
      </w:r>
      <w:proofErr w:type="spellStart"/>
      <w:r w:rsidR="00DF3EA3">
        <w:t>shaders</w:t>
      </w:r>
      <w:proofErr w:type="spellEnd"/>
      <w:r w:rsidR="00DF3EA3">
        <w:t>, then blends it together with the FBO to achieve the final image.</w:t>
      </w:r>
    </w:p>
    <w:p w:rsidR="00DF3EA3" w:rsidRDefault="00DF3EA3" w:rsidP="004901C1">
      <w:r>
        <w:t xml:space="preserve">SOURCES: </w:t>
      </w:r>
      <w:hyperlink r:id="rId11" w:history="1">
        <w:r w:rsidRPr="000B038B">
          <w:rPr>
            <w:rStyle w:val="Hyperlink"/>
          </w:rPr>
          <w:t>http://http.developer.nvidia.com/GPUGems3/gpugems3_ch13.html</w:t>
        </w:r>
      </w:hyperlink>
      <w:r>
        <w:t xml:space="preserve">, </w:t>
      </w:r>
      <w:hyperlink r:id="rId12" w:history="1">
        <w:r w:rsidRPr="000B038B">
          <w:rPr>
            <w:rStyle w:val="Hyperlink"/>
          </w:rPr>
          <w:t>http://fabiensanglard.net/lightScattering/</w:t>
        </w:r>
      </w:hyperlink>
    </w:p>
    <w:p w:rsidR="004901C1" w:rsidRPr="00855982" w:rsidRDefault="00AC7CBB" w:rsidP="004901C1">
      <w:pPr>
        <w:pStyle w:val="Heading1"/>
      </w:pPr>
      <w:r>
        <w:lastRenderedPageBreak/>
        <w:t>Shadow Map</w:t>
      </w:r>
    </w:p>
    <w:p w:rsidR="004901C1" w:rsidRPr="00855982" w:rsidRDefault="004901C1" w:rsidP="004901C1">
      <w:r>
        <w:rPr>
          <w:noProof/>
          <w:lang w:val="en-CA" w:eastAsia="en-CA"/>
        </w:rPr>
        <w:drawing>
          <wp:inline distT="0" distB="0" distL="0" distR="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do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C1" w:rsidRDefault="00A76DB9" w:rsidP="00DF1896">
      <w:r>
        <w:t xml:space="preserve">This is a non-raytraced method for drawing shadows cast by a directional light. A depth texture is rendered from the perspective of the directional light, with a frustum that encompasses the </w:t>
      </w:r>
      <w:r w:rsidR="00562431">
        <w:t>bounds of the</w:t>
      </w:r>
      <w:r>
        <w:t xml:space="preserve"> actual camera. The depth map’s </w:t>
      </w:r>
      <w:proofErr w:type="spellStart"/>
      <w:r>
        <w:t>coords</w:t>
      </w:r>
      <w:proofErr w:type="spellEnd"/>
      <w:r>
        <w:t xml:space="preserve"> are then transformed into the actual camera’s space. </w:t>
      </w:r>
      <w:r w:rsidR="00562431">
        <w:t xml:space="preserve">The fragment </w:t>
      </w:r>
      <w:proofErr w:type="spellStart"/>
      <w:r w:rsidR="00562431">
        <w:t>shader</w:t>
      </w:r>
      <w:proofErr w:type="spellEnd"/>
      <w:r w:rsidR="00562431">
        <w:t xml:space="preserve"> for this scene samples the transformed depth texture and determines whether the fragment is further than the nearest </w:t>
      </w:r>
      <w:proofErr w:type="spellStart"/>
      <w:r w:rsidR="00562431">
        <w:t>occluder</w:t>
      </w:r>
      <w:proofErr w:type="spellEnd"/>
      <w:r w:rsidR="00562431">
        <w:t xml:space="preserve">. </w:t>
      </w:r>
      <w:r w:rsidR="0018607C">
        <w:t xml:space="preserve">If so, the pixel does not receive </w:t>
      </w:r>
      <w:proofErr w:type="spellStart"/>
      <w:r w:rsidR="00AC7CBB">
        <w:t>P</w:t>
      </w:r>
      <w:r w:rsidR="0018607C">
        <w:t>hong</w:t>
      </w:r>
      <w:proofErr w:type="spellEnd"/>
      <w:r w:rsidR="0018607C">
        <w:t xml:space="preserve"> shading (although ambient light is still applied).</w:t>
      </w:r>
    </w:p>
    <w:p w:rsidR="00DC1122" w:rsidRPr="00855982" w:rsidRDefault="00DC1122" w:rsidP="00DF1896">
      <w:r>
        <w:t xml:space="preserve">SOURCES: </w:t>
      </w:r>
      <w:hyperlink r:id="rId14" w:history="1">
        <w:r w:rsidRPr="000B038B">
          <w:rPr>
            <w:rStyle w:val="Hyperlink"/>
          </w:rPr>
          <w:t>http://www.opengl-tutorial.org/intermediate-tutorials/tutorial-16-shadow-mapping/</w:t>
        </w:r>
      </w:hyperlink>
    </w:p>
    <w:sectPr w:rsidR="00DC1122" w:rsidRPr="00855982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69B" w:rsidRDefault="0086369B" w:rsidP="00855982">
      <w:pPr>
        <w:spacing w:after="0" w:line="240" w:lineRule="auto"/>
      </w:pPr>
      <w:r>
        <w:separator/>
      </w:r>
    </w:p>
  </w:endnote>
  <w:endnote w:type="continuationSeparator" w:id="0">
    <w:p w:rsidR="0086369B" w:rsidRDefault="0086369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C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69B" w:rsidRDefault="0086369B" w:rsidP="00855982">
      <w:pPr>
        <w:spacing w:after="0" w:line="240" w:lineRule="auto"/>
      </w:pPr>
      <w:r>
        <w:separator/>
      </w:r>
    </w:p>
  </w:footnote>
  <w:footnote w:type="continuationSeparator" w:id="0">
    <w:p w:rsidR="0086369B" w:rsidRDefault="0086369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930D74"/>
    <w:multiLevelType w:val="hybridMultilevel"/>
    <w:tmpl w:val="6F9888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FA3418"/>
    <w:multiLevelType w:val="hybridMultilevel"/>
    <w:tmpl w:val="6F9888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C2E5C"/>
    <w:multiLevelType w:val="hybridMultilevel"/>
    <w:tmpl w:val="6F9888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20"/>
  </w:num>
  <w:num w:numId="31">
    <w:abstractNumId w:val="1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31"/>
    <w:rsid w:val="00004800"/>
    <w:rsid w:val="00021A14"/>
    <w:rsid w:val="0005750E"/>
    <w:rsid w:val="0018607C"/>
    <w:rsid w:val="001D4362"/>
    <w:rsid w:val="004901C1"/>
    <w:rsid w:val="00562431"/>
    <w:rsid w:val="00590F31"/>
    <w:rsid w:val="006C4AE0"/>
    <w:rsid w:val="007833A7"/>
    <w:rsid w:val="00855982"/>
    <w:rsid w:val="0086369B"/>
    <w:rsid w:val="00A10484"/>
    <w:rsid w:val="00A76DB9"/>
    <w:rsid w:val="00AC7CBB"/>
    <w:rsid w:val="00DC1122"/>
    <w:rsid w:val="00DF1896"/>
    <w:rsid w:val="00DF3EA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178"/>
  <w15:chartTrackingRefBased/>
  <w15:docId w15:val="{81FC7702-C965-4C0E-9503-E15E47E8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9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fabiensanglard.net/lightScatterin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ttp.developer.nvidia.com/GPUGems3/gpugems3_ch13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opengl-tutorial.org/intermediate-tutorials/tutorial-16-shadow-mappi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lectric%20Book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C:\Users\Electric Book\AppData\Roaming\Microsoft\Templates\Report design (blank).dotx</Template>
  <TotalTime>124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Electric Book</dc:creator>
  <cp:lastModifiedBy>Carter Cook</cp:lastModifiedBy>
  <cp:revision>6</cp:revision>
  <dcterms:created xsi:type="dcterms:W3CDTF">2017-03-12T03:47:00Z</dcterms:created>
  <dcterms:modified xsi:type="dcterms:W3CDTF">2018-01-25T18:50:00Z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